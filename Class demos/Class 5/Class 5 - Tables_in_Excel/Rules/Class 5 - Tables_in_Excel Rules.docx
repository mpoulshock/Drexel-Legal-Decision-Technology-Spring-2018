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/>
    <w:p w:rsidR="001E636C" w:rsidRPr="005113BF" w:rsidRDefault="001E636C" w:rsidP="001E636C">
      <w:pPr>
        <w:pStyle w:val="OPM-conclusion"/>
      </w:pPr>
      <w:r w:rsidRPr="005113BF">
        <w:t>the person is an adult if</w:t>
      </w:r>
    </w:p>
    <w:p w:rsidR="001E636C" w:rsidRPr="005113BF" w:rsidRDefault="001E636C" w:rsidP="001E636C">
      <w:pPr>
        <w:pStyle w:val="OPM-level1"/>
      </w:pPr>
      <w:r w:rsidRPr="005113BF">
        <w:rPr>
          <w:u w:val="single" w:color="666699"/>
        </w:rPr>
        <w:t>the person’s age</w:t>
      </w:r>
      <w:r w:rsidRPr="005113BF">
        <w:t xml:space="preserve"> &gt;= 16</w:t>
      </w:r>
    </w:p>
    <w:p w:rsidR="001E636C" w:rsidRDefault="001E636C">
      <w:bookmarkStart w:id="0" w:name="_GoBack"/>
      <w:bookmarkEnd w:id="0"/>
    </w:p>
    <w:sectPr w:rsidR="001E636C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2B6C3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2B6C3A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8506B9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65677"/>
    <w:rsid w:val="000B350E"/>
    <w:rsid w:val="000D65DF"/>
    <w:rsid w:val="00182F26"/>
    <w:rsid w:val="001B09CF"/>
    <w:rsid w:val="001D27CE"/>
    <w:rsid w:val="001D3460"/>
    <w:rsid w:val="001E0CD2"/>
    <w:rsid w:val="001E636C"/>
    <w:rsid w:val="002405D9"/>
    <w:rsid w:val="00242497"/>
    <w:rsid w:val="002537E6"/>
    <w:rsid w:val="00267E45"/>
    <w:rsid w:val="002B6C3A"/>
    <w:rsid w:val="002C1E16"/>
    <w:rsid w:val="002C235D"/>
    <w:rsid w:val="002D26F6"/>
    <w:rsid w:val="002E4421"/>
    <w:rsid w:val="00321CD0"/>
    <w:rsid w:val="0034010E"/>
    <w:rsid w:val="00356B35"/>
    <w:rsid w:val="00373E26"/>
    <w:rsid w:val="003F0733"/>
    <w:rsid w:val="00413176"/>
    <w:rsid w:val="004178BC"/>
    <w:rsid w:val="00447429"/>
    <w:rsid w:val="004504D7"/>
    <w:rsid w:val="004939AE"/>
    <w:rsid w:val="004D4A82"/>
    <w:rsid w:val="005113BF"/>
    <w:rsid w:val="005228EC"/>
    <w:rsid w:val="0053506A"/>
    <w:rsid w:val="005D3051"/>
    <w:rsid w:val="00626FBD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506B9"/>
    <w:rsid w:val="0089653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917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6B9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85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506B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506B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8506B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8506B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506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06B9"/>
  </w:style>
  <w:style w:type="paragraph" w:customStyle="1" w:styleId="Tablecontents">
    <w:name w:val="Table contents"/>
    <w:basedOn w:val="Normal"/>
    <w:rsid w:val="008506B9"/>
    <w:pPr>
      <w:spacing w:before="60" w:after="60"/>
      <w:ind w:left="284"/>
    </w:pPr>
  </w:style>
  <w:style w:type="paragraph" w:styleId="Footer">
    <w:name w:val="footer"/>
    <w:basedOn w:val="Normal"/>
    <w:rsid w:val="008506B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8506B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8506B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8506B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8506B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8506B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506B9"/>
    <w:rPr>
      <w:vertAlign w:val="superscript"/>
    </w:rPr>
  </w:style>
  <w:style w:type="character" w:styleId="CommentReference">
    <w:name w:val="annotation reference"/>
    <w:basedOn w:val="DefaultParagraphFont"/>
    <w:semiHidden/>
    <w:rsid w:val="008506B9"/>
    <w:rPr>
      <w:sz w:val="16"/>
      <w:szCs w:val="16"/>
    </w:rPr>
  </w:style>
  <w:style w:type="paragraph" w:styleId="DocumentMap">
    <w:name w:val="Document Map"/>
    <w:basedOn w:val="Normal"/>
    <w:semiHidden/>
    <w:rsid w:val="008506B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8506B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8506B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8506B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8506B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506B9"/>
    <w:rPr>
      <w:b/>
      <w:bCs/>
    </w:rPr>
  </w:style>
  <w:style w:type="paragraph" w:styleId="BalloonText">
    <w:name w:val="Balloon Text"/>
    <w:basedOn w:val="Normal"/>
    <w:semiHidden/>
    <w:rsid w:val="008506B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8506B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8506B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8506B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8506B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8506B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8506B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8506B9"/>
  </w:style>
  <w:style w:type="paragraph" w:customStyle="1" w:styleId="OPM-blankline">
    <w:name w:val="OPM - blank line"/>
    <w:basedOn w:val="Normal"/>
    <w:rsid w:val="008506B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8506B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8506B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8506B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8506B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8506B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8506B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8506B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8506B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8506B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8506B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8506B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8506B9"/>
    <w:rPr>
      <w:b w:val="0"/>
      <w:i/>
      <w:sz w:val="16"/>
    </w:rPr>
  </w:style>
  <w:style w:type="paragraph" w:customStyle="1" w:styleId="OPM-ruletype">
    <w:name w:val="OPM - rule type"/>
    <w:basedOn w:val="OPM-Heading3"/>
    <w:rsid w:val="008506B9"/>
    <w:rPr>
      <w:i/>
    </w:rPr>
  </w:style>
  <w:style w:type="table" w:styleId="TableGrid">
    <w:name w:val="Table Grid"/>
    <w:basedOn w:val="TableNormal"/>
    <w:rsid w:val="008506B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506B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8506B9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7</cp:revision>
  <dcterms:created xsi:type="dcterms:W3CDTF">2012-07-20T01:24:00Z</dcterms:created>
  <dcterms:modified xsi:type="dcterms:W3CDTF">2018-02-12T16:29:00Z</dcterms:modified>
</cp:coreProperties>
</file>